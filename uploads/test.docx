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2A64" w14:textId="11442C4C" w:rsidR="00BA68C1" w:rsidRDefault="00B037F0" w:rsidP="00B037F0">
      <w:pPr>
        <w:jc w:val="both"/>
      </w:pPr>
      <w:r>
        <w:t>This is a word document</w:t>
      </w:r>
      <w:r w:rsidR="008D0719">
        <w:t xml:space="preserve"> and there is some dummy test in this doc</w:t>
      </w:r>
    </w:p>
    <w:p w14:paraId="7F642A3C" w14:textId="40B53CB4" w:rsidR="008D0719" w:rsidRDefault="008D0719" w:rsidP="00B037F0">
      <w:pPr>
        <w:jc w:val="both"/>
      </w:pPr>
    </w:p>
    <w:p w14:paraId="03E69771" w14:textId="2B033DF8" w:rsidR="008D0719" w:rsidRPr="00B037F0" w:rsidRDefault="008D0719" w:rsidP="00B037F0">
      <w:pPr>
        <w:jc w:val="both"/>
      </w:pPr>
      <w:r>
        <w:t xml:space="preserve">Please check </w:t>
      </w:r>
    </w:p>
    <w:sectPr w:rsidR="008D0719" w:rsidRPr="00B037F0" w:rsidSect="002A3D5F">
      <w:footerReference w:type="default" r:id="rId6"/>
      <w:headerReference w:type="first" r:id="rId7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09472" w14:textId="77777777" w:rsidR="0012409C" w:rsidRDefault="0012409C" w:rsidP="008B2920">
      <w:pPr>
        <w:spacing w:after="0" w:line="240" w:lineRule="auto"/>
      </w:pPr>
      <w:r>
        <w:separator/>
      </w:r>
    </w:p>
  </w:endnote>
  <w:endnote w:type="continuationSeparator" w:id="0">
    <w:p w14:paraId="1C1CF799" w14:textId="77777777" w:rsidR="0012409C" w:rsidRDefault="0012409C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9126E" w14:textId="77777777" w:rsidR="00853CE2" w:rsidRDefault="00853CE2" w:rsidP="00853CE2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B70DEF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9740B" w14:textId="77777777" w:rsidR="0012409C" w:rsidRDefault="0012409C" w:rsidP="008B2920">
      <w:pPr>
        <w:spacing w:after="0" w:line="240" w:lineRule="auto"/>
      </w:pPr>
      <w:r>
        <w:separator/>
      </w:r>
    </w:p>
  </w:footnote>
  <w:footnote w:type="continuationSeparator" w:id="0">
    <w:p w14:paraId="79CEE27C" w14:textId="77777777" w:rsidR="0012409C" w:rsidRDefault="0012409C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292"/>
    </w:tblGrid>
    <w:tr w:rsidR="00A85B6F" w14:paraId="57B8F679" w14:textId="77777777" w:rsidTr="00142F58">
      <w:sdt>
        <w:sdt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6106AA1D" w14:textId="67A4E8B5" w:rsidR="00A85B6F" w:rsidRDefault="00B037F0" w:rsidP="00A85B6F">
              <w:pPr>
                <w:pStyle w:val="Heading1"/>
              </w:pPr>
              <w:r>
                <w:t>SINGH Naveen</w:t>
              </w:r>
            </w:p>
          </w:tc>
        </w:sdtContent>
      </w:sdt>
    </w:tr>
    <w:tr w:rsidR="00142F58" w14:paraId="05CAE131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DD454EC" w14:textId="77777777" w:rsidR="00142F58" w:rsidRDefault="00142F58" w:rsidP="00142F58"/>
      </w:tc>
    </w:tr>
  </w:tbl>
  <w:p w14:paraId="532DC73A" w14:textId="77777777"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18"/>
    <w:rsid w:val="000243D1"/>
    <w:rsid w:val="00057F04"/>
    <w:rsid w:val="000A378C"/>
    <w:rsid w:val="0010042F"/>
    <w:rsid w:val="0012409C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2A3D5F"/>
    <w:rsid w:val="00390414"/>
    <w:rsid w:val="003E1711"/>
    <w:rsid w:val="0045425A"/>
    <w:rsid w:val="00463A38"/>
    <w:rsid w:val="004670DD"/>
    <w:rsid w:val="0048346B"/>
    <w:rsid w:val="00483918"/>
    <w:rsid w:val="004D37CC"/>
    <w:rsid w:val="004E4CA5"/>
    <w:rsid w:val="00502D70"/>
    <w:rsid w:val="00510920"/>
    <w:rsid w:val="00517626"/>
    <w:rsid w:val="005B0E81"/>
    <w:rsid w:val="00630D36"/>
    <w:rsid w:val="0063717A"/>
    <w:rsid w:val="006A3CE7"/>
    <w:rsid w:val="006E5FD2"/>
    <w:rsid w:val="006F1734"/>
    <w:rsid w:val="007048B3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8D0719"/>
    <w:rsid w:val="00905520"/>
    <w:rsid w:val="00911DC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037F0"/>
    <w:rsid w:val="00B15938"/>
    <w:rsid w:val="00B67DB0"/>
    <w:rsid w:val="00B70DEF"/>
    <w:rsid w:val="00BA68C1"/>
    <w:rsid w:val="00BD34A5"/>
    <w:rsid w:val="00BD5EFB"/>
    <w:rsid w:val="00BE2D6E"/>
    <w:rsid w:val="00C35EFB"/>
    <w:rsid w:val="00C73037"/>
    <w:rsid w:val="00D2689C"/>
    <w:rsid w:val="00D97FFA"/>
    <w:rsid w:val="00DF0607"/>
    <w:rsid w:val="00DF6A6F"/>
    <w:rsid w:val="00E20402"/>
    <w:rsid w:val="00E27B07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D9A7F"/>
  <w15:chartTrackingRefBased/>
  <w15:docId w15:val="{846AA4D0-644D-CC43-9F1F-9CD41152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veensingh/Library/Containers/com.microsoft.Word/Data/Library/Application%20Support/Microsoft/Office/16.0/DTS/en-GB%7bF7D90D4F-CB4A-B345-8B26-FA45C0BAC88C%7d/%7b69CA7336-99EF-B54F-91C5-29513C65808A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Naveen</dc:creator>
  <cp:keywords/>
  <dc:description/>
  <cp:lastModifiedBy>SINGH Naveen</cp:lastModifiedBy>
  <cp:revision>3</cp:revision>
  <cp:lastPrinted>2016-06-29T01:32:00Z</cp:lastPrinted>
  <dcterms:created xsi:type="dcterms:W3CDTF">2022-07-06T04:21:00Z</dcterms:created>
  <dcterms:modified xsi:type="dcterms:W3CDTF">2022-07-06T05:29:00Z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5f8ddb-c25f-497d-94ef-0e25e41810d1_Enabled">
    <vt:lpwstr>true</vt:lpwstr>
  </property>
  <property fmtid="{D5CDD505-2E9C-101B-9397-08002B2CF9AE}" pid="3" name="MSIP_Label_995f8ddb-c25f-497d-94ef-0e25e41810d1_SetDate">
    <vt:lpwstr>2022-07-06T04:21:36Z</vt:lpwstr>
  </property>
  <property fmtid="{D5CDD505-2E9C-101B-9397-08002B2CF9AE}" pid="4" name="MSIP_Label_995f8ddb-c25f-497d-94ef-0e25e41810d1_Method">
    <vt:lpwstr>Standard</vt:lpwstr>
  </property>
  <property fmtid="{D5CDD505-2E9C-101B-9397-08002B2CF9AE}" pid="5" name="MSIP_Label_995f8ddb-c25f-497d-94ef-0e25e41810d1_Name">
    <vt:lpwstr>UN Internal</vt:lpwstr>
  </property>
  <property fmtid="{D5CDD505-2E9C-101B-9397-08002B2CF9AE}" pid="6" name="MSIP_Label_995f8ddb-c25f-497d-94ef-0e25e41810d1_SiteId">
    <vt:lpwstr>a33def57-39f8-4005-93ed-e80266830257</vt:lpwstr>
  </property>
  <property fmtid="{D5CDD505-2E9C-101B-9397-08002B2CF9AE}" pid="7" name="MSIP_Label_995f8ddb-c25f-497d-94ef-0e25e41810d1_ActionId">
    <vt:lpwstr>b2f33882-a214-4bb4-a528-9e8bf9550429</vt:lpwstr>
  </property>
  <property fmtid="{D5CDD505-2E9C-101B-9397-08002B2CF9AE}" pid="8" name="MSIP_Label_995f8ddb-c25f-497d-94ef-0e25e41810d1_ContentBits">
    <vt:lpwstr>0</vt:lpwstr>
  </property>
</Properties>
</file>